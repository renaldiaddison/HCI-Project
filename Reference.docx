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6228CEE" w:rsidR="000035F9" w:rsidRPr="00434074" w:rsidRDefault="008405EF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Project</w:t>
            </w:r>
            <w:r w:rsidR="00816062">
              <w:rPr>
                <w:rFonts w:ascii="Arial" w:hAnsi="Arial" w:cs="Arial"/>
                <w:b/>
                <w:sz w:val="32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83052" w14:textId="77777777" w:rsidR="00E90862" w:rsidRDefault="00816062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816062">
              <w:rPr>
                <w:rFonts w:ascii="Arial Narrow" w:hAnsi="Arial Narrow" w:cs="Tahoma"/>
                <w:sz w:val="36"/>
              </w:rPr>
              <w:t>COMP6800001</w:t>
            </w:r>
          </w:p>
          <w:p w14:paraId="36656A16" w14:textId="22F78BBA" w:rsidR="000035F9" w:rsidRPr="00876A58" w:rsidRDefault="00816062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816062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176356F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Even</w:t>
            </w:r>
            <w:r w:rsidR="00816062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816062">
              <w:rPr>
                <w:rFonts w:ascii="Arial" w:hAnsi="Arial" w:cs="Arial"/>
                <w:iCs/>
                <w:sz w:val="20"/>
                <w:szCs w:val="20"/>
              </w:rPr>
              <w:t>2021/2022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6734D5D5" w:rsidR="009F37DD" w:rsidRPr="00740F48" w:rsidRDefault="005B5FD7" w:rsidP="002F11B8">
      <w:pPr>
        <w:spacing w:line="360" w:lineRule="auto"/>
        <w:ind w:firstLine="360"/>
        <w:rPr>
          <w:sz w:val="28"/>
          <w:szCs w:val="28"/>
        </w:rPr>
      </w:pPr>
      <w:r>
        <w:t>M&amp;T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298326A9" w14:textId="77777777" w:rsidR="009B1ADB" w:rsidRPr="009B1ADB" w:rsidRDefault="009B1ADB" w:rsidP="009B1ADB">
      <w:pPr>
        <w:pStyle w:val="ListParagraph"/>
        <w:spacing w:line="360" w:lineRule="auto"/>
        <w:ind w:left="360"/>
        <w:jc w:val="both"/>
        <w:rPr>
          <w:b/>
        </w:rPr>
      </w:pPr>
      <w:r w:rsidRPr="009B1ADB">
        <w:rPr>
          <w:b/>
        </w:rPr>
        <w:t xml:space="preserve">M&amp;T </w:t>
      </w:r>
      <w:r w:rsidRPr="009B1ADB">
        <w:rPr>
          <w:bCs/>
        </w:rPr>
        <w:t xml:space="preserve">is an Indonesian multinational clothing company that has been developing and exploring new fashion trends. Its branches are spread all over the world. </w:t>
      </w:r>
      <w:r w:rsidRPr="009B1ADB">
        <w:rPr>
          <w:b/>
        </w:rPr>
        <w:t>M&amp;T</w:t>
      </w:r>
      <w:r w:rsidRPr="009B1ADB">
        <w:rPr>
          <w:bCs/>
        </w:rPr>
        <w:t xml:space="preserve"> sells men’s fashionwear that are up to the current fashion trend.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6FB338EF" w14:textId="307353AD" w:rsidR="007D5336" w:rsidRDefault="00E90862" w:rsidP="007D5336">
      <w:pPr>
        <w:pStyle w:val="ListParagraph"/>
        <w:numPr>
          <w:ilvl w:val="0"/>
          <w:numId w:val="21"/>
        </w:numPr>
        <w:spacing w:line="360" w:lineRule="auto"/>
      </w:pPr>
      <w:r>
        <w:t xml:space="preserve">Logo font: </w:t>
      </w:r>
      <w:hyperlink r:id="rId9" w:history="1">
        <w:r w:rsidR="007D5336" w:rsidRPr="00117FF6">
          <w:rPr>
            <w:rStyle w:val="Hyperlink"/>
          </w:rPr>
          <w:t>https://hyperpix.net/fonts/hm-font/</w:t>
        </w:r>
      </w:hyperlink>
    </w:p>
    <w:p w14:paraId="16B7DDDC" w14:textId="4E9490BA" w:rsidR="007D5336" w:rsidRDefault="007D5336" w:rsidP="00610EAF">
      <w:pPr>
        <w:pStyle w:val="ListParagraph"/>
        <w:numPr>
          <w:ilvl w:val="0"/>
          <w:numId w:val="21"/>
        </w:numPr>
        <w:spacing w:line="360" w:lineRule="auto"/>
      </w:pPr>
      <w:r>
        <w:t>Top</w:t>
      </w:r>
      <w:r w:rsidR="00E90862">
        <w:t xml:space="preserve"> and</w:t>
      </w:r>
      <w:r w:rsidR="00816062">
        <w:t xml:space="preserve"> B</w:t>
      </w:r>
      <w:r>
        <w:t>ottom</w:t>
      </w:r>
      <w:r w:rsidR="00816062">
        <w:t xml:space="preserve">: </w:t>
      </w:r>
      <w:hyperlink r:id="rId10" w:history="1">
        <w:r w:rsidRPr="00117FF6">
          <w:rPr>
            <w:rStyle w:val="Hyperlink"/>
          </w:rPr>
          <w:t>https://id.hm.com/id_id/men/new-arrivals/clothes.html</w:t>
        </w:r>
      </w:hyperlink>
    </w:p>
    <w:p w14:paraId="69058B87" w14:textId="4C4F3BD9" w:rsidR="00816062" w:rsidRDefault="00816062" w:rsidP="00610EAF">
      <w:pPr>
        <w:pStyle w:val="ListParagraph"/>
        <w:numPr>
          <w:ilvl w:val="0"/>
          <w:numId w:val="21"/>
        </w:numPr>
        <w:spacing w:line="360" w:lineRule="auto"/>
      </w:pPr>
      <w:r>
        <w:t xml:space="preserve">Background: </w:t>
      </w:r>
      <w:hyperlink r:id="rId11" w:history="1">
        <w:r w:rsidRPr="009951E5">
          <w:rPr>
            <w:rStyle w:val="Hyperlink"/>
          </w:rPr>
          <w:t>https://www.pexels.com/id-id/</w:t>
        </w:r>
      </w:hyperlink>
    </w:p>
    <w:p w14:paraId="2208D3CF" w14:textId="16644403" w:rsidR="00E90862" w:rsidRPr="00682E72" w:rsidRDefault="00E90862" w:rsidP="00E90862">
      <w:pPr>
        <w:pStyle w:val="ListParagraph"/>
        <w:numPr>
          <w:ilvl w:val="0"/>
          <w:numId w:val="21"/>
        </w:numPr>
        <w:spacing w:line="360" w:lineRule="auto"/>
      </w:pPr>
      <w:r>
        <w:t xml:space="preserve">Footer image: </w:t>
      </w:r>
      <w:hyperlink r:id="rId12" w:history="1">
        <w:r w:rsidRPr="009951E5">
          <w:rPr>
            <w:rStyle w:val="Hyperlink"/>
          </w:rPr>
          <w:t>https://www.freepnglogos.com/</w:t>
        </w:r>
      </w:hyperlink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26DF70A3" w14:textId="48F6492E" w:rsidR="00842715" w:rsidRDefault="00816062" w:rsidP="00816062">
      <w:pPr>
        <w:pStyle w:val="ListParagraph"/>
        <w:numPr>
          <w:ilvl w:val="0"/>
          <w:numId w:val="22"/>
        </w:numPr>
        <w:spacing w:line="360" w:lineRule="auto"/>
      </w:pPr>
      <w:r>
        <w:t xml:space="preserve">2502014160 </w:t>
      </w:r>
      <w:r w:rsidR="00EE602C">
        <w:t>-</w:t>
      </w:r>
      <w:r>
        <w:t xml:space="preserve"> </w:t>
      </w:r>
      <w:proofErr w:type="spellStart"/>
      <w:r>
        <w:t>Renaldi</w:t>
      </w:r>
      <w:proofErr w:type="spellEnd"/>
      <w:r>
        <w:t xml:space="preserve"> Addison</w:t>
      </w:r>
    </w:p>
    <w:p w14:paraId="6D5AAD24" w14:textId="4F830624" w:rsidR="007D5336" w:rsidRPr="00682E72" w:rsidRDefault="00EE602C" w:rsidP="00816062">
      <w:pPr>
        <w:pStyle w:val="ListParagraph"/>
        <w:numPr>
          <w:ilvl w:val="0"/>
          <w:numId w:val="22"/>
        </w:numPr>
        <w:spacing w:line="360" w:lineRule="auto"/>
      </w:pPr>
      <w:r w:rsidRPr="00EE602C">
        <w:t>2540120824</w:t>
      </w:r>
      <w:r>
        <w:t xml:space="preserve"> - Vincent</w:t>
      </w:r>
    </w:p>
    <w:sectPr w:rsidR="007D5336" w:rsidRPr="00682E72" w:rsidSect="00DF217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EB3A1" w14:textId="77777777" w:rsidR="00445065" w:rsidRDefault="00445065" w:rsidP="00273E4A">
      <w:r>
        <w:separator/>
      </w:r>
    </w:p>
  </w:endnote>
  <w:endnote w:type="continuationSeparator" w:id="0">
    <w:p w14:paraId="16A8B9DE" w14:textId="77777777" w:rsidR="00445065" w:rsidRDefault="0044506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DFE05" w14:textId="77777777" w:rsidR="00445065" w:rsidRDefault="00445065" w:rsidP="00273E4A">
      <w:r>
        <w:separator/>
      </w:r>
    </w:p>
  </w:footnote>
  <w:footnote w:type="continuationSeparator" w:id="0">
    <w:p w14:paraId="1CED0189" w14:textId="77777777" w:rsidR="00445065" w:rsidRDefault="0044506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901577">
    <w:abstractNumId w:val="2"/>
  </w:num>
  <w:num w:numId="2" w16cid:durableId="1739476570">
    <w:abstractNumId w:val="10"/>
  </w:num>
  <w:num w:numId="3" w16cid:durableId="1997614075">
    <w:abstractNumId w:val="13"/>
  </w:num>
  <w:num w:numId="4" w16cid:durableId="1432553641">
    <w:abstractNumId w:val="11"/>
  </w:num>
  <w:num w:numId="5" w16cid:durableId="1611163959">
    <w:abstractNumId w:val="18"/>
  </w:num>
  <w:num w:numId="6" w16cid:durableId="1924754559">
    <w:abstractNumId w:val="12"/>
  </w:num>
  <w:num w:numId="7" w16cid:durableId="230193529">
    <w:abstractNumId w:val="19"/>
  </w:num>
  <w:num w:numId="8" w16cid:durableId="1999381711">
    <w:abstractNumId w:val="0"/>
  </w:num>
  <w:num w:numId="9" w16cid:durableId="226576906">
    <w:abstractNumId w:val="4"/>
  </w:num>
  <w:num w:numId="10" w16cid:durableId="137608131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630916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087664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18716129">
    <w:abstractNumId w:val="15"/>
  </w:num>
  <w:num w:numId="14" w16cid:durableId="1449930025">
    <w:abstractNumId w:val="6"/>
  </w:num>
  <w:num w:numId="15" w16cid:durableId="1072124270">
    <w:abstractNumId w:val="3"/>
  </w:num>
  <w:num w:numId="16" w16cid:durableId="1309238036">
    <w:abstractNumId w:val="17"/>
  </w:num>
  <w:num w:numId="17" w16cid:durableId="1492721264">
    <w:abstractNumId w:val="1"/>
  </w:num>
  <w:num w:numId="18" w16cid:durableId="1836912944">
    <w:abstractNumId w:val="14"/>
  </w:num>
  <w:num w:numId="19" w16cid:durableId="703990198">
    <w:abstractNumId w:val="5"/>
  </w:num>
  <w:num w:numId="20" w16cid:durableId="2138252034">
    <w:abstractNumId w:val="16"/>
  </w:num>
  <w:num w:numId="21" w16cid:durableId="1769043150">
    <w:abstractNumId w:val="9"/>
  </w:num>
  <w:num w:numId="22" w16cid:durableId="1169642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77D92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59AC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065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5FD7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5336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16062"/>
    <w:rsid w:val="00823FD2"/>
    <w:rsid w:val="008252FF"/>
    <w:rsid w:val="0083459F"/>
    <w:rsid w:val="0083780E"/>
    <w:rsid w:val="008405EF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1ADB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0862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E602C"/>
    <w:rsid w:val="00EF17AC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816062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reepnglogo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exels.com/id-id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id.hm.com/id_id/men/new-arrivals/cloth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yperpix.net/fonts/hm-font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RENALDI ADDISON</cp:lastModifiedBy>
  <cp:revision>5</cp:revision>
  <dcterms:created xsi:type="dcterms:W3CDTF">2022-06-08T11:25:00Z</dcterms:created>
  <dcterms:modified xsi:type="dcterms:W3CDTF">2022-06-08T15:49:00Z</dcterms:modified>
</cp:coreProperties>
</file>